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2160"/>
        <w:gridCol w:w="2339"/>
        <w:gridCol w:w="1981"/>
        <w:gridCol w:w="270"/>
      </w:tblGrid>
      <w:tr w:rsidR="00971E9D" w:rsidRPr="0037573B">
        <w:trPr>
          <w:trHeight w:hRule="exact" w:val="288"/>
        </w:trPr>
        <w:tc>
          <w:tcPr>
            <w:tcW w:w="9090" w:type="dxa"/>
            <w:gridSpan w:val="6"/>
          </w:tcPr>
          <w:p w:rsidR="00971E9D" w:rsidRPr="00186C39" w:rsidRDefault="00D73E41" w:rsidP="00B723F0">
            <w:pPr>
              <w:pStyle w:val="StyleContactInfo"/>
              <w:rPr>
                <w:sz w:val="22"/>
                <w:szCs w:val="22"/>
              </w:rPr>
            </w:pPr>
            <w:r w:rsidRPr="00186C39">
              <w:rPr>
                <w:sz w:val="22"/>
                <w:szCs w:val="22"/>
              </w:rPr>
              <w:t>github.com/</w:t>
            </w:r>
            <w:proofErr w:type="spellStart"/>
            <w:r w:rsidRPr="00186C39">
              <w:rPr>
                <w:sz w:val="22"/>
                <w:szCs w:val="22"/>
              </w:rPr>
              <w:t>bdennin</w:t>
            </w:r>
            <w:proofErr w:type="spellEnd"/>
            <w:r w:rsidR="00B53E53" w:rsidRPr="00186C39">
              <w:rPr>
                <w:sz w:val="22"/>
                <w:szCs w:val="22"/>
              </w:rPr>
              <w:t xml:space="preserve"> </w:t>
            </w:r>
            <w:r w:rsidR="00430460" w:rsidRPr="00186C39">
              <w:rPr>
                <w:sz w:val="22"/>
                <w:szCs w:val="22"/>
              </w:rPr>
              <w:sym w:font="Symbol" w:char="F0B7"/>
            </w:r>
            <w:r w:rsidR="004A2C53" w:rsidRPr="00186C39">
              <w:rPr>
                <w:sz w:val="22"/>
                <w:szCs w:val="22"/>
              </w:rPr>
              <w:t xml:space="preserve"> (801)867-2636 </w:t>
            </w:r>
            <w:r w:rsidR="00430460" w:rsidRPr="00186C39">
              <w:rPr>
                <w:sz w:val="22"/>
                <w:szCs w:val="22"/>
              </w:rPr>
              <w:sym w:font="Symbol" w:char="F0B7"/>
            </w:r>
            <w:r w:rsidR="00455593" w:rsidRPr="00186C39">
              <w:rPr>
                <w:sz w:val="22"/>
                <w:szCs w:val="22"/>
              </w:rPr>
              <w:t xml:space="preserve"> </w:t>
            </w:r>
            <w:r w:rsidR="0037573B" w:rsidRPr="00186C39">
              <w:rPr>
                <w:sz w:val="22"/>
                <w:szCs w:val="22"/>
              </w:rPr>
              <w:t>bcd0609@westminstercollege.edu</w:t>
            </w:r>
          </w:p>
          <w:p w:rsidR="00455593" w:rsidRPr="0037573B" w:rsidRDefault="00455593" w:rsidP="00455593">
            <w:pPr>
              <w:pStyle w:val="StyleContactInfo"/>
              <w:rPr>
                <w:sz w:val="20"/>
              </w:rPr>
            </w:pPr>
          </w:p>
          <w:p w:rsidR="00455593" w:rsidRPr="0037573B" w:rsidRDefault="00455593" w:rsidP="00455593">
            <w:pPr>
              <w:pStyle w:val="StyleContactInfo"/>
              <w:rPr>
                <w:sz w:val="20"/>
              </w:rPr>
            </w:pPr>
          </w:p>
        </w:tc>
      </w:tr>
      <w:tr w:rsidR="00B723F0" w:rsidRPr="0070617C" w:rsidTr="00D61550">
        <w:tc>
          <w:tcPr>
            <w:tcW w:w="9090" w:type="dxa"/>
            <w:gridSpan w:val="6"/>
            <w:tcBorders>
              <w:bottom w:val="single" w:sz="4" w:space="0" w:color="auto"/>
            </w:tcBorders>
          </w:tcPr>
          <w:p w:rsidR="00B205C7" w:rsidRPr="00B205C7" w:rsidRDefault="00B205C7" w:rsidP="00B205C7">
            <w:pPr>
              <w:pStyle w:val="BodyText"/>
              <w:rPr>
                <w:rFonts w:ascii="Tahoma" w:hAnsi="Tahoma" w:cs="Tahoma"/>
                <w:b/>
                <w:sz w:val="44"/>
                <w:szCs w:val="44"/>
              </w:rPr>
            </w:pPr>
            <w:r w:rsidRPr="00B205C7">
              <w:rPr>
                <w:rFonts w:ascii="Tahoma" w:hAnsi="Tahoma" w:cs="Tahoma"/>
                <w:b/>
                <w:sz w:val="44"/>
                <w:szCs w:val="44"/>
              </w:rPr>
              <w:t>Brandon Denning</w:t>
            </w:r>
          </w:p>
          <w:p w:rsidR="00B723F0" w:rsidRPr="0070617C" w:rsidRDefault="00B723F0" w:rsidP="00D61550">
            <w:pPr>
              <w:pStyle w:val="Heading1"/>
            </w:pPr>
            <w:r w:rsidRPr="003126B2">
              <w:t>Education</w:t>
            </w:r>
          </w:p>
        </w:tc>
      </w:tr>
      <w:tr w:rsidR="00B723F0" w:rsidTr="00D61550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723F0" w:rsidRDefault="00B53E53" w:rsidP="00E60856">
            <w:pPr>
              <w:pStyle w:val="BodyText1"/>
            </w:pPr>
            <w:r>
              <w:t>2014-2016</w:t>
            </w:r>
          </w:p>
        </w:tc>
        <w:tc>
          <w:tcPr>
            <w:tcW w:w="4588" w:type="dxa"/>
            <w:gridSpan w:val="3"/>
            <w:tcBorders>
              <w:top w:val="single" w:sz="12" w:space="0" w:color="auto"/>
            </w:tcBorders>
          </w:tcPr>
          <w:p w:rsidR="00B723F0" w:rsidRDefault="00B723F0" w:rsidP="00D61550">
            <w:pPr>
              <w:pStyle w:val="BodyText"/>
            </w:pPr>
            <w:r>
              <w:t>Westminster College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</w:tcBorders>
          </w:tcPr>
          <w:p w:rsidR="00B723F0" w:rsidRDefault="00B723F0" w:rsidP="00D61550">
            <w:pPr>
              <w:pStyle w:val="BodyText3"/>
            </w:pPr>
            <w:r>
              <w:t>Salt Lake City, UT</w:t>
            </w:r>
          </w:p>
        </w:tc>
      </w:tr>
      <w:tr w:rsidR="00B723F0" w:rsidRPr="00D30486" w:rsidTr="00D61550">
        <w:trPr>
          <w:trHeight w:val="555"/>
        </w:trPr>
        <w:tc>
          <w:tcPr>
            <w:tcW w:w="9090" w:type="dxa"/>
            <w:gridSpan w:val="6"/>
          </w:tcPr>
          <w:p w:rsidR="00FC3D66" w:rsidRPr="00FC3D66" w:rsidRDefault="00F929C2" w:rsidP="00FC3D66">
            <w:pPr>
              <w:pStyle w:val="Heading2"/>
            </w:pPr>
            <w:r>
              <w:t xml:space="preserve">B.S. </w:t>
            </w:r>
            <w:r w:rsidR="00B723F0">
              <w:t>Computer Science</w:t>
            </w:r>
          </w:p>
          <w:p w:rsidR="008552C2" w:rsidRDefault="008552C2" w:rsidP="008552C2">
            <w:pPr>
              <w:pStyle w:val="BulletedList"/>
            </w:pPr>
            <w:r>
              <w:t xml:space="preserve">Awarded </w:t>
            </w:r>
            <w:r w:rsidR="00482B15">
              <w:t>“</w:t>
            </w:r>
            <w:r w:rsidR="00E9267A">
              <w:t>Presidential Transfer</w:t>
            </w:r>
            <w:r>
              <w:t xml:space="preserve"> Scholarship</w:t>
            </w:r>
            <w:r w:rsidR="00482B15">
              <w:t>”</w:t>
            </w:r>
          </w:p>
          <w:p w:rsidR="00482B15" w:rsidRDefault="00482B15" w:rsidP="00482B15">
            <w:pPr>
              <w:pStyle w:val="BulletedList"/>
            </w:pPr>
            <w:r>
              <w:t xml:space="preserve">Awarded “Flying J Management Scholarship” </w:t>
            </w:r>
          </w:p>
          <w:p w:rsidR="00C66F21" w:rsidRPr="00C66F21" w:rsidRDefault="00C66F21" w:rsidP="00C66F21">
            <w:pPr>
              <w:pStyle w:val="BulletedList"/>
            </w:pPr>
            <w:r>
              <w:t>Awarded “College Scholarship”</w:t>
            </w:r>
          </w:p>
          <w:p w:rsidR="000676F4" w:rsidRPr="00BA3AD4" w:rsidRDefault="00E9267A" w:rsidP="00BA3AD4">
            <w:pPr>
              <w:pStyle w:val="BulletedList"/>
            </w:pPr>
            <w:r>
              <w:t>3.</w:t>
            </w:r>
            <w:r w:rsidR="00E60856">
              <w:t>9</w:t>
            </w:r>
            <w:r w:rsidR="00FC3D66">
              <w:t>2</w:t>
            </w:r>
            <w:r w:rsidR="00806B3C">
              <w:t>/4.0</w:t>
            </w:r>
            <w:r w:rsidR="00D409B8">
              <w:t>0</w:t>
            </w:r>
            <w:r w:rsidR="00482B15">
              <w:t xml:space="preserve"> G.P.A.</w:t>
            </w:r>
          </w:p>
          <w:p w:rsidR="00B723F0" w:rsidRPr="00D30486" w:rsidRDefault="00B723F0" w:rsidP="00D61550"/>
        </w:tc>
      </w:tr>
      <w:tr w:rsidR="00F929C2" w:rsidTr="00D61550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F929C2" w:rsidRPr="0070617C" w:rsidRDefault="00B53E53" w:rsidP="00D61550">
            <w:pPr>
              <w:pStyle w:val="BodyText1"/>
              <w:tabs>
                <w:tab w:val="left" w:pos="2520"/>
              </w:tabs>
            </w:pPr>
            <w:r>
              <w:t>2012-2013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F929C2" w:rsidRPr="0070617C" w:rsidRDefault="00F929C2" w:rsidP="00D61550">
            <w:pPr>
              <w:pStyle w:val="BodyText"/>
            </w:pPr>
            <w:r>
              <w:t>Salt Lake Community College</w:t>
            </w:r>
          </w:p>
        </w:tc>
        <w:tc>
          <w:tcPr>
            <w:tcW w:w="2251" w:type="dxa"/>
            <w:gridSpan w:val="2"/>
            <w:tcBorders>
              <w:top w:val="single" w:sz="2" w:space="0" w:color="999999"/>
            </w:tcBorders>
          </w:tcPr>
          <w:p w:rsidR="00F929C2" w:rsidRPr="0070617C" w:rsidRDefault="00F929C2" w:rsidP="00D61550">
            <w:pPr>
              <w:pStyle w:val="BodyText3"/>
            </w:pPr>
            <w:r>
              <w:t>Taylorsville, UT</w:t>
            </w:r>
          </w:p>
        </w:tc>
      </w:tr>
      <w:tr w:rsidR="00B723F0" w:rsidRPr="004A2C53" w:rsidTr="00D61550">
        <w:trPr>
          <w:trHeight w:val="555"/>
        </w:trPr>
        <w:tc>
          <w:tcPr>
            <w:tcW w:w="9090" w:type="dxa"/>
            <w:gridSpan w:val="6"/>
          </w:tcPr>
          <w:p w:rsidR="00B723F0" w:rsidRDefault="00F929C2" w:rsidP="00D61550">
            <w:pPr>
              <w:pStyle w:val="Heading2"/>
            </w:pPr>
            <w:r>
              <w:t xml:space="preserve">A.S. </w:t>
            </w:r>
            <w:r w:rsidR="00B723F0">
              <w:t>Computer Science</w:t>
            </w:r>
          </w:p>
          <w:p w:rsidR="003E600D" w:rsidRPr="00482B15" w:rsidRDefault="003E600D" w:rsidP="00655A56">
            <w:pPr>
              <w:pStyle w:val="BulletedList"/>
              <w:rPr>
                <w:i/>
              </w:rPr>
            </w:pPr>
            <w:r w:rsidRPr="00482B15">
              <w:rPr>
                <w:i/>
              </w:rPr>
              <w:t>High</w:t>
            </w:r>
            <w:r w:rsidR="00482B15">
              <w:rPr>
                <w:i/>
              </w:rPr>
              <w:t xml:space="preserve">est </w:t>
            </w:r>
            <w:r w:rsidRPr="00482B15">
              <w:rPr>
                <w:i/>
              </w:rPr>
              <w:t>Honors</w:t>
            </w:r>
          </w:p>
          <w:p w:rsidR="00655A56" w:rsidRPr="00655A56" w:rsidRDefault="008552C2" w:rsidP="00655A56">
            <w:pPr>
              <w:pStyle w:val="BulletedList"/>
            </w:pPr>
            <w:r>
              <w:t xml:space="preserve">Awarded </w:t>
            </w:r>
            <w:r w:rsidR="00523822">
              <w:t>“</w:t>
            </w:r>
            <w:r>
              <w:t>Academic Tuition Waiver</w:t>
            </w:r>
            <w:r w:rsidR="00523822">
              <w:t>”</w:t>
            </w:r>
          </w:p>
          <w:p w:rsidR="003E600D" w:rsidRPr="003E600D" w:rsidRDefault="00806B3C" w:rsidP="003E600D">
            <w:pPr>
              <w:pStyle w:val="BulletedList"/>
            </w:pPr>
            <w:r>
              <w:t>3.97/4.00</w:t>
            </w:r>
            <w:r w:rsidR="00FC3D66">
              <w:t xml:space="preserve"> G.P.A.</w:t>
            </w:r>
          </w:p>
          <w:p w:rsidR="00985616" w:rsidRPr="00985616" w:rsidRDefault="00BA3AD4" w:rsidP="00985616">
            <w:pPr>
              <w:pStyle w:val="Heading1"/>
            </w:pPr>
            <w:r>
              <w:t>Related Courses</w:t>
            </w:r>
          </w:p>
        </w:tc>
      </w:tr>
      <w:tr w:rsidR="00985616" w:rsidRPr="00D62111" w:rsidTr="00FC3D66">
        <w:trPr>
          <w:trHeight w:val="1313"/>
        </w:trPr>
        <w:tc>
          <w:tcPr>
            <w:tcW w:w="4500" w:type="dxa"/>
            <w:gridSpan w:val="3"/>
            <w:tcBorders>
              <w:top w:val="single" w:sz="12" w:space="0" w:color="auto"/>
            </w:tcBorders>
          </w:tcPr>
          <w:p w:rsidR="00985616" w:rsidRDefault="00985616" w:rsidP="00BA3AD4">
            <w:pPr>
              <w:pStyle w:val="BulletedList"/>
              <w:numPr>
                <w:ilvl w:val="0"/>
                <w:numId w:val="0"/>
              </w:numPr>
            </w:pPr>
          </w:p>
          <w:p w:rsidR="00BA3AD4" w:rsidRDefault="001F2088" w:rsidP="00BA3AD4">
            <w:pPr>
              <w:pStyle w:val="BulletedList"/>
            </w:pPr>
            <w:r>
              <w:t xml:space="preserve">Data Structures </w:t>
            </w:r>
            <w:r w:rsidR="00D73E41">
              <w:tab/>
            </w:r>
            <w:r w:rsidR="00D73E41">
              <w:tab/>
            </w:r>
            <w:r w:rsidR="00BA3AD4">
              <w:t>(Java)</w:t>
            </w:r>
          </w:p>
          <w:p w:rsidR="00FC3D66" w:rsidRPr="00FC3D66" w:rsidRDefault="00FC3D66" w:rsidP="00FC3D66">
            <w:pPr>
              <w:pStyle w:val="BulletedList"/>
            </w:pPr>
            <w:r>
              <w:t xml:space="preserve">Computer Networks </w:t>
            </w:r>
            <w:r w:rsidR="00D73E41">
              <w:tab/>
            </w:r>
            <w:r>
              <w:t>(Java)</w:t>
            </w:r>
          </w:p>
          <w:p w:rsidR="00D73E41" w:rsidRDefault="00D73E41" w:rsidP="00D73E41">
            <w:pPr>
              <w:pStyle w:val="BulletedList"/>
            </w:pPr>
            <w:r>
              <w:t xml:space="preserve">Computer Systems </w:t>
            </w:r>
            <w:r>
              <w:tab/>
              <w:t>(Unix/C)</w:t>
            </w:r>
          </w:p>
          <w:p w:rsidR="00E60856" w:rsidRDefault="00186C39" w:rsidP="00D73E41">
            <w:pPr>
              <w:pStyle w:val="BulletedList"/>
            </w:pPr>
            <w:r>
              <w:t>Computer Graphics</w:t>
            </w:r>
            <w:r>
              <w:tab/>
            </w:r>
            <w:r w:rsidR="00E60856">
              <w:t>(C++)</w:t>
            </w:r>
          </w:p>
          <w:p w:rsidR="00FC3D66" w:rsidRPr="00FC3D66" w:rsidRDefault="00D409B8" w:rsidP="00D73E41">
            <w:pPr>
              <w:pStyle w:val="BulletedList"/>
            </w:pPr>
            <w:r>
              <w:t>E-Commerce</w:t>
            </w:r>
            <w:r w:rsidR="00053026">
              <w:tab/>
            </w:r>
            <w:r w:rsidR="00053026">
              <w:tab/>
            </w:r>
            <w:r w:rsidR="001F2088">
              <w:t>(HTML</w:t>
            </w:r>
            <w:r w:rsidR="007E1141">
              <w:t>/</w:t>
            </w:r>
            <w:r w:rsidR="00D73E41">
              <w:t>C</w:t>
            </w:r>
            <w:r w:rsidR="00302009">
              <w:t>S</w:t>
            </w:r>
            <w:r w:rsidR="00D73E41">
              <w:t>S</w:t>
            </w:r>
            <w:r w:rsidR="00FC3D66">
              <w:t>)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</w:tcBorders>
          </w:tcPr>
          <w:p w:rsidR="00985616" w:rsidRDefault="00985616" w:rsidP="00BA3AD4">
            <w:pPr>
              <w:pStyle w:val="BulletedList"/>
              <w:numPr>
                <w:ilvl w:val="0"/>
                <w:numId w:val="0"/>
              </w:numPr>
              <w:ind w:left="720"/>
            </w:pPr>
          </w:p>
          <w:p w:rsidR="00E60856" w:rsidRDefault="008674D3" w:rsidP="0030379A">
            <w:pPr>
              <w:pStyle w:val="BulletedList"/>
            </w:pPr>
            <w:r>
              <w:t>Software Engineering</w:t>
            </w:r>
            <w:r w:rsidR="00D73E41">
              <w:t xml:space="preserve"> </w:t>
            </w:r>
            <w:r w:rsidR="00D73E41">
              <w:tab/>
            </w:r>
            <w:r>
              <w:t>(Java)</w:t>
            </w:r>
            <w:r w:rsidR="00E60856">
              <w:t xml:space="preserve"> </w:t>
            </w:r>
          </w:p>
          <w:p w:rsidR="00D73E41" w:rsidRDefault="00D73E41" w:rsidP="00D73E41">
            <w:pPr>
              <w:pStyle w:val="BulletedList"/>
            </w:pPr>
            <w:r>
              <w:t>Algorithms</w:t>
            </w:r>
            <w:r>
              <w:tab/>
            </w:r>
            <w:r>
              <w:tab/>
              <w:t>(Java/Python)</w:t>
            </w:r>
          </w:p>
          <w:p w:rsidR="00FC3D66" w:rsidRDefault="00FC3D66" w:rsidP="00E60856">
            <w:pPr>
              <w:pStyle w:val="BulletedList"/>
            </w:pPr>
            <w:r>
              <w:t xml:space="preserve">Operating Systems </w:t>
            </w:r>
            <w:r w:rsidR="00D73E41">
              <w:tab/>
            </w:r>
            <w:r>
              <w:t>(</w:t>
            </w:r>
            <w:r w:rsidR="007E1141">
              <w:t>Linux/</w:t>
            </w:r>
            <w:r>
              <w:t>C)</w:t>
            </w:r>
          </w:p>
          <w:p w:rsidR="0030379A" w:rsidRPr="0030379A" w:rsidRDefault="0030379A" w:rsidP="0030379A">
            <w:pPr>
              <w:pStyle w:val="BulletedList"/>
            </w:pPr>
            <w:r>
              <w:t xml:space="preserve">Database Systems </w:t>
            </w:r>
            <w:r w:rsidR="00D73E41">
              <w:tab/>
            </w:r>
            <w:r>
              <w:t>(</w:t>
            </w:r>
            <w:r w:rsidR="00D73E41">
              <w:t>SQL/C++</w:t>
            </w:r>
            <w:r>
              <w:t>)</w:t>
            </w:r>
          </w:p>
          <w:p w:rsidR="00C66F21" w:rsidRPr="00C66F21" w:rsidRDefault="00482B15" w:rsidP="00FC3D66">
            <w:pPr>
              <w:pStyle w:val="BulletedList"/>
            </w:pPr>
            <w:r>
              <w:t xml:space="preserve">Computer </w:t>
            </w:r>
            <w:r w:rsidR="00E60856">
              <w:t>Architecture</w:t>
            </w:r>
            <w:r w:rsidR="00FC3D66">
              <w:t xml:space="preserve"> </w:t>
            </w:r>
            <w:r w:rsidR="00D73E41">
              <w:tab/>
            </w:r>
            <w:r w:rsidR="00FC3D66">
              <w:t>(Assembly)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single" w:sz="12" w:space="0" w:color="auto"/>
            </w:tcBorders>
          </w:tcPr>
          <w:p w:rsidR="00985616" w:rsidRPr="00D62111" w:rsidRDefault="00985616" w:rsidP="00985616">
            <w:pPr>
              <w:pStyle w:val="BodyText3"/>
              <w:jc w:val="left"/>
            </w:pPr>
          </w:p>
        </w:tc>
      </w:tr>
      <w:tr w:rsidR="00B723F0">
        <w:tc>
          <w:tcPr>
            <w:tcW w:w="9090" w:type="dxa"/>
            <w:gridSpan w:val="6"/>
            <w:tcBorders>
              <w:bottom w:val="single" w:sz="4" w:space="0" w:color="auto"/>
            </w:tcBorders>
          </w:tcPr>
          <w:p w:rsidR="00B723F0" w:rsidRPr="0070617C" w:rsidRDefault="00FC3D66" w:rsidP="00D61550">
            <w:pPr>
              <w:pStyle w:val="Heading1"/>
            </w:pPr>
            <w:r>
              <w:t>E</w:t>
            </w:r>
            <w:r w:rsidR="00B723F0" w:rsidRPr="0070617C">
              <w:t>xperience</w:t>
            </w:r>
          </w:p>
        </w:tc>
      </w:tr>
      <w:tr w:rsidR="00B723F0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723F0" w:rsidRPr="00B67166" w:rsidRDefault="00522962" w:rsidP="00FC3D66">
            <w:pPr>
              <w:pStyle w:val="BodyText1"/>
            </w:pPr>
            <w:r>
              <w:t>2015-</w:t>
            </w:r>
            <w:r w:rsidR="00FC3D66">
              <w:t>Present</w:t>
            </w:r>
          </w:p>
        </w:tc>
        <w:tc>
          <w:tcPr>
            <w:tcW w:w="4499" w:type="dxa"/>
            <w:gridSpan w:val="2"/>
            <w:tcBorders>
              <w:top w:val="single" w:sz="12" w:space="0" w:color="auto"/>
            </w:tcBorders>
          </w:tcPr>
          <w:p w:rsidR="00B723F0" w:rsidRPr="00D62111" w:rsidRDefault="00522962" w:rsidP="00B67166">
            <w:pPr>
              <w:pStyle w:val="BodyText"/>
            </w:pPr>
            <w:r>
              <w:t>L3-Communications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</w:tcBorders>
          </w:tcPr>
          <w:p w:rsidR="00B723F0" w:rsidRPr="00D62111" w:rsidRDefault="008674D3" w:rsidP="00B67166">
            <w:pPr>
              <w:pStyle w:val="BodyText3"/>
            </w:pPr>
            <w:r>
              <w:t>Salt Lake City, UT</w:t>
            </w:r>
          </w:p>
        </w:tc>
      </w:tr>
      <w:tr w:rsidR="00B723F0">
        <w:trPr>
          <w:trHeight w:val="1050"/>
        </w:trPr>
        <w:tc>
          <w:tcPr>
            <w:tcW w:w="9090" w:type="dxa"/>
            <w:gridSpan w:val="6"/>
          </w:tcPr>
          <w:p w:rsidR="00B723F0" w:rsidRDefault="008674D3" w:rsidP="00F561DD">
            <w:pPr>
              <w:pStyle w:val="Heading2"/>
            </w:pPr>
            <w:r>
              <w:t xml:space="preserve">Software Engineer </w:t>
            </w:r>
            <w:r w:rsidR="00522962">
              <w:t>Co-Op</w:t>
            </w:r>
            <w:r w:rsidR="007E1141">
              <w:t>erative</w:t>
            </w:r>
          </w:p>
          <w:p w:rsidR="00B723F0" w:rsidRPr="00A43F4E" w:rsidRDefault="00522962" w:rsidP="00A43F4E">
            <w:pPr>
              <w:pStyle w:val="BulletedList"/>
            </w:pPr>
            <w:r>
              <w:t xml:space="preserve">Assisted </w:t>
            </w:r>
            <w:r w:rsidR="00FC3D66">
              <w:t xml:space="preserve">heavily </w:t>
            </w:r>
            <w:r>
              <w:t>with</w:t>
            </w:r>
            <w:r w:rsidR="0030379A">
              <w:t xml:space="preserve"> various</w:t>
            </w:r>
            <w:r>
              <w:t xml:space="preserve"> </w:t>
            </w:r>
            <w:r w:rsidR="0030379A">
              <w:t xml:space="preserve">technical documents </w:t>
            </w:r>
          </w:p>
          <w:p w:rsidR="00B723F0" w:rsidRPr="00D62111" w:rsidRDefault="00522962" w:rsidP="00D62111">
            <w:pPr>
              <w:pStyle w:val="BulletedList"/>
            </w:pPr>
            <w:r>
              <w:t xml:space="preserve">Contributed to </w:t>
            </w:r>
            <w:r w:rsidR="00FC3D66">
              <w:t xml:space="preserve">defect and enhancement </w:t>
            </w:r>
            <w:r w:rsidR="0030379A">
              <w:t>issues for several projects</w:t>
            </w:r>
          </w:p>
          <w:p w:rsidR="00FC3D66" w:rsidRPr="00FC3D66" w:rsidRDefault="00FC3D66" w:rsidP="007E1141">
            <w:pPr>
              <w:pStyle w:val="BulletedList"/>
            </w:pPr>
            <w:r>
              <w:t xml:space="preserve">Gained familiarity with </w:t>
            </w:r>
            <w:proofErr w:type="spellStart"/>
            <w:r w:rsidRPr="0030379A">
              <w:rPr>
                <w:i/>
              </w:rPr>
              <w:t>ClearCase</w:t>
            </w:r>
            <w:proofErr w:type="spellEnd"/>
            <w:r>
              <w:t xml:space="preserve">, </w:t>
            </w:r>
            <w:proofErr w:type="spellStart"/>
            <w:r w:rsidRPr="0030379A">
              <w:rPr>
                <w:i/>
              </w:rPr>
              <w:t>ClearQuest</w:t>
            </w:r>
            <w:proofErr w:type="spellEnd"/>
            <w:r>
              <w:t xml:space="preserve">, </w:t>
            </w:r>
            <w:r w:rsidR="0030379A" w:rsidRPr="0030379A">
              <w:rPr>
                <w:i/>
              </w:rPr>
              <w:t>Doors</w:t>
            </w:r>
            <w:r w:rsidR="0030379A">
              <w:t xml:space="preserve">, </w:t>
            </w:r>
            <w:r w:rsidR="0030379A" w:rsidRPr="0030379A">
              <w:rPr>
                <w:i/>
              </w:rPr>
              <w:t>VIM</w:t>
            </w:r>
            <w:r w:rsidR="0030379A">
              <w:t xml:space="preserve">, </w:t>
            </w:r>
            <w:r w:rsidR="0030379A">
              <w:rPr>
                <w:i/>
              </w:rPr>
              <w:t>Shell Scripting,</w:t>
            </w:r>
            <w:r w:rsidR="007E1141">
              <w:rPr>
                <w:i/>
              </w:rPr>
              <w:t xml:space="preserve"> </w:t>
            </w:r>
            <w:r w:rsidR="0030379A">
              <w:t xml:space="preserve">and </w:t>
            </w:r>
            <w:r w:rsidR="0030379A">
              <w:rPr>
                <w:i/>
              </w:rPr>
              <w:t xml:space="preserve">C++ </w:t>
            </w:r>
          </w:p>
        </w:tc>
      </w:tr>
      <w:tr w:rsidR="00B723F0">
        <w:trPr>
          <w:trHeight w:hRule="exact" w:val="144"/>
        </w:trPr>
        <w:tc>
          <w:tcPr>
            <w:tcW w:w="9090" w:type="dxa"/>
            <w:gridSpan w:val="6"/>
            <w:tcBorders>
              <w:bottom w:val="single" w:sz="2" w:space="0" w:color="999999"/>
            </w:tcBorders>
          </w:tcPr>
          <w:p w:rsidR="00B723F0" w:rsidRDefault="00B723F0" w:rsidP="00F561DD">
            <w:pPr>
              <w:pStyle w:val="Heading2"/>
            </w:pPr>
          </w:p>
        </w:tc>
      </w:tr>
      <w:tr w:rsidR="00522962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522962" w:rsidRPr="00B67166" w:rsidRDefault="00522962" w:rsidP="00522962">
            <w:pPr>
              <w:pStyle w:val="BodyText1"/>
            </w:pPr>
            <w:r>
              <w:t>2014-2015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522962" w:rsidRPr="00D62111" w:rsidRDefault="00522962" w:rsidP="00522962">
            <w:pPr>
              <w:pStyle w:val="BodyText"/>
            </w:pPr>
            <w:proofErr w:type="spellStart"/>
            <w:r>
              <w:t>Infrascale</w:t>
            </w:r>
            <w:proofErr w:type="spellEnd"/>
          </w:p>
        </w:tc>
        <w:tc>
          <w:tcPr>
            <w:tcW w:w="2251" w:type="dxa"/>
            <w:gridSpan w:val="2"/>
            <w:tcBorders>
              <w:top w:val="single" w:sz="2" w:space="0" w:color="999999"/>
            </w:tcBorders>
          </w:tcPr>
          <w:p w:rsidR="00522962" w:rsidRPr="00D62111" w:rsidRDefault="00522962" w:rsidP="00522962">
            <w:pPr>
              <w:pStyle w:val="BodyText3"/>
            </w:pPr>
            <w:r>
              <w:t>Salt Lake City, UT</w:t>
            </w:r>
          </w:p>
        </w:tc>
      </w:tr>
      <w:tr w:rsidR="00D409B8">
        <w:trPr>
          <w:trHeight w:val="1095"/>
        </w:trPr>
        <w:tc>
          <w:tcPr>
            <w:tcW w:w="9090" w:type="dxa"/>
            <w:gridSpan w:val="6"/>
          </w:tcPr>
          <w:p w:rsidR="00522962" w:rsidRDefault="00522962" w:rsidP="00522962">
            <w:pPr>
              <w:pStyle w:val="Heading2"/>
            </w:pPr>
            <w:r>
              <w:t>Software Engineer Intern</w:t>
            </w:r>
          </w:p>
          <w:p w:rsidR="00522962" w:rsidRPr="00A43F4E" w:rsidRDefault="00522962" w:rsidP="00522962">
            <w:pPr>
              <w:pStyle w:val="BulletedList"/>
            </w:pPr>
            <w:r>
              <w:t xml:space="preserve">Created, designed and implemented </w:t>
            </w:r>
            <w:r w:rsidR="0030379A">
              <w:t xml:space="preserve">software </w:t>
            </w:r>
            <w:r>
              <w:t>testing framework</w:t>
            </w:r>
          </w:p>
          <w:p w:rsidR="00522962" w:rsidRPr="00D62111" w:rsidRDefault="00522962" w:rsidP="00522962">
            <w:pPr>
              <w:pStyle w:val="BulletedList"/>
            </w:pPr>
            <w:r>
              <w:t>Participated as a member of the software development team by offering input and fixing bugs</w:t>
            </w:r>
          </w:p>
          <w:p w:rsidR="00D409B8" w:rsidRDefault="00522962" w:rsidP="0030379A">
            <w:pPr>
              <w:pStyle w:val="BulletedList"/>
            </w:pPr>
            <w:r>
              <w:t xml:space="preserve">Gained familiarity with </w:t>
            </w:r>
            <w:r w:rsidRPr="00FC3D66">
              <w:rPr>
                <w:i/>
              </w:rPr>
              <w:t>Swing</w:t>
            </w:r>
            <w:r w:rsidR="0030379A">
              <w:t xml:space="preserve">, </w:t>
            </w:r>
            <w:r w:rsidR="0030379A">
              <w:rPr>
                <w:i/>
              </w:rPr>
              <w:t>Linux,</w:t>
            </w:r>
            <w:r>
              <w:t xml:space="preserve"> </w:t>
            </w:r>
            <w:r w:rsidRPr="00FC3D66">
              <w:rPr>
                <w:i/>
              </w:rPr>
              <w:t>Eclipse</w:t>
            </w:r>
            <w:r>
              <w:t xml:space="preserve">, </w:t>
            </w:r>
            <w:r w:rsidRPr="00FC3D66">
              <w:rPr>
                <w:i/>
              </w:rPr>
              <w:t>SCRUM</w:t>
            </w:r>
            <w:r>
              <w:t xml:space="preserve">, </w:t>
            </w:r>
            <w:r w:rsidRPr="00FC3D66">
              <w:rPr>
                <w:i/>
              </w:rPr>
              <w:t>Selenium</w:t>
            </w:r>
            <w:r>
              <w:t xml:space="preserve"> and </w:t>
            </w:r>
            <w:r w:rsidRPr="00FC3D66">
              <w:rPr>
                <w:i/>
              </w:rPr>
              <w:t>Java</w:t>
            </w:r>
          </w:p>
        </w:tc>
      </w:tr>
      <w:tr w:rsidR="00D409B8">
        <w:trPr>
          <w:trHeight w:hRule="exact" w:val="144"/>
        </w:trPr>
        <w:tc>
          <w:tcPr>
            <w:tcW w:w="9090" w:type="dxa"/>
            <w:gridSpan w:val="6"/>
            <w:tcBorders>
              <w:bottom w:val="single" w:sz="2" w:space="0" w:color="999999"/>
            </w:tcBorders>
          </w:tcPr>
          <w:p w:rsidR="00D409B8" w:rsidRDefault="00D409B8" w:rsidP="00727993">
            <w:pPr>
              <w:pStyle w:val="Heading2"/>
            </w:pPr>
          </w:p>
        </w:tc>
      </w:tr>
      <w:tr w:rsidR="00522962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522962" w:rsidRPr="0070617C" w:rsidRDefault="00522962" w:rsidP="00522962">
            <w:pPr>
              <w:pStyle w:val="BodyText1"/>
              <w:tabs>
                <w:tab w:val="left" w:pos="2520"/>
              </w:tabs>
            </w:pPr>
            <w:r>
              <w:t>2011-2013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522962" w:rsidRPr="0070617C" w:rsidRDefault="00522962" w:rsidP="00522962">
            <w:pPr>
              <w:pStyle w:val="BodyText"/>
            </w:pPr>
            <w:r>
              <w:t>Chase Media</w:t>
            </w:r>
          </w:p>
        </w:tc>
        <w:tc>
          <w:tcPr>
            <w:tcW w:w="2251" w:type="dxa"/>
            <w:gridSpan w:val="2"/>
            <w:tcBorders>
              <w:top w:val="single" w:sz="2" w:space="0" w:color="999999"/>
            </w:tcBorders>
          </w:tcPr>
          <w:p w:rsidR="00522962" w:rsidRPr="00D62111" w:rsidRDefault="00522962" w:rsidP="00522962">
            <w:pPr>
              <w:pStyle w:val="BodyText3"/>
            </w:pPr>
            <w:r>
              <w:t>Lehi, UT</w:t>
            </w:r>
          </w:p>
        </w:tc>
      </w:tr>
      <w:tr w:rsidR="00D409B8">
        <w:trPr>
          <w:trHeight w:val="1110"/>
        </w:trPr>
        <w:tc>
          <w:tcPr>
            <w:tcW w:w="9090" w:type="dxa"/>
            <w:gridSpan w:val="6"/>
          </w:tcPr>
          <w:p w:rsidR="00522962" w:rsidRDefault="00522962" w:rsidP="00522962">
            <w:pPr>
              <w:pStyle w:val="Heading2"/>
            </w:pPr>
            <w:r>
              <w:t>SEO Consultant</w:t>
            </w:r>
          </w:p>
          <w:p w:rsidR="00522962" w:rsidRPr="00A43F4E" w:rsidRDefault="00522962" w:rsidP="00522962">
            <w:pPr>
              <w:pStyle w:val="BulletedList"/>
            </w:pPr>
            <w:r>
              <w:t>Secur</w:t>
            </w:r>
            <w:r w:rsidR="00FC3D66">
              <w:t>ed traffic to client using link-</w:t>
            </w:r>
            <w:r>
              <w:t>building techniques</w:t>
            </w:r>
          </w:p>
          <w:p w:rsidR="00522962" w:rsidRPr="00D62111" w:rsidRDefault="00522962" w:rsidP="00522962">
            <w:pPr>
              <w:pStyle w:val="BulletedList"/>
            </w:pPr>
            <w:r>
              <w:t>Improved customer exposure</w:t>
            </w:r>
            <w:r w:rsidR="00FC3D66">
              <w:t xml:space="preserve"> through </w:t>
            </w:r>
            <w:r>
              <w:t>online identity management</w:t>
            </w:r>
          </w:p>
          <w:p w:rsidR="00D409B8" w:rsidRPr="00692B0F" w:rsidRDefault="00522962" w:rsidP="001F03CF">
            <w:pPr>
              <w:pStyle w:val="BulletedList"/>
            </w:pPr>
            <w:r>
              <w:t xml:space="preserve">Assisted in website development </w:t>
            </w:r>
            <w:r w:rsidR="001F03CF">
              <w:t>with</w:t>
            </w:r>
            <w:r>
              <w:t xml:space="preserve"> </w:t>
            </w:r>
            <w:proofErr w:type="spellStart"/>
            <w:r w:rsidRPr="00FC3D66">
              <w:rPr>
                <w:i/>
              </w:rPr>
              <w:t>WordPress</w:t>
            </w:r>
            <w:proofErr w:type="spellEnd"/>
          </w:p>
        </w:tc>
      </w:tr>
    </w:tbl>
    <w:p w:rsidR="00763259" w:rsidRDefault="00763259" w:rsidP="004A2C53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073" w:rsidRDefault="00D72073">
      <w:r>
        <w:separator/>
      </w:r>
    </w:p>
  </w:endnote>
  <w:endnote w:type="continuationSeparator" w:id="0">
    <w:p w:rsidR="00D72073" w:rsidRDefault="00D72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073" w:rsidRDefault="00D72073">
      <w:r>
        <w:separator/>
      </w:r>
    </w:p>
  </w:footnote>
  <w:footnote w:type="continuationSeparator" w:id="0">
    <w:p w:rsidR="00D72073" w:rsidRDefault="00D720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Default="002A279D" w:rsidP="00FB371B">
    <w:pPr>
      <w:pStyle w:val="StyleContactInfo"/>
    </w:pPr>
    <w:r w:rsidRPr="00A43F4E">
      <w:fldChar w:fldCharType="begin"/>
    </w:r>
    <w:r w:rsidR="00FB371B"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="00FB371B"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2A279D" w:rsidP="00FB371B">
    <w:pPr>
      <w:pStyle w:val="YourNamePage2"/>
    </w:pPr>
    <w:r w:rsidRPr="00FB371B">
      <w:fldChar w:fldCharType="begin"/>
    </w:r>
    <w:r w:rsidR="00FB371B"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311"/>
    <w:multiLevelType w:val="hybridMultilevel"/>
    <w:tmpl w:val="98161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21156"/>
    <w:multiLevelType w:val="hybridMultilevel"/>
    <w:tmpl w:val="62223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12716"/>
    <w:multiLevelType w:val="hybridMultilevel"/>
    <w:tmpl w:val="5BA4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B6470"/>
    <w:multiLevelType w:val="hybridMultilevel"/>
    <w:tmpl w:val="E20EB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6C06AD9"/>
    <w:multiLevelType w:val="hybridMultilevel"/>
    <w:tmpl w:val="4D3A34D4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C53"/>
    <w:rsid w:val="00003239"/>
    <w:rsid w:val="00053026"/>
    <w:rsid w:val="000676F4"/>
    <w:rsid w:val="000935B3"/>
    <w:rsid w:val="000F69E2"/>
    <w:rsid w:val="001014A0"/>
    <w:rsid w:val="001757B0"/>
    <w:rsid w:val="00186C39"/>
    <w:rsid w:val="001E6339"/>
    <w:rsid w:val="001F03CF"/>
    <w:rsid w:val="001F2088"/>
    <w:rsid w:val="001F69F8"/>
    <w:rsid w:val="001F7196"/>
    <w:rsid w:val="00200C60"/>
    <w:rsid w:val="00215E98"/>
    <w:rsid w:val="002710AA"/>
    <w:rsid w:val="002802E5"/>
    <w:rsid w:val="00295799"/>
    <w:rsid w:val="002A279D"/>
    <w:rsid w:val="00302009"/>
    <w:rsid w:val="0030379A"/>
    <w:rsid w:val="00355471"/>
    <w:rsid w:val="00365AEA"/>
    <w:rsid w:val="0037263E"/>
    <w:rsid w:val="0037573B"/>
    <w:rsid w:val="003E600D"/>
    <w:rsid w:val="0042094F"/>
    <w:rsid w:val="00430460"/>
    <w:rsid w:val="004467E5"/>
    <w:rsid w:val="00455593"/>
    <w:rsid w:val="00460D57"/>
    <w:rsid w:val="00482B15"/>
    <w:rsid w:val="004A046D"/>
    <w:rsid w:val="004A2C53"/>
    <w:rsid w:val="004C5955"/>
    <w:rsid w:val="004F0E27"/>
    <w:rsid w:val="004F7F56"/>
    <w:rsid w:val="005211E4"/>
    <w:rsid w:val="00522962"/>
    <w:rsid w:val="00523822"/>
    <w:rsid w:val="00536728"/>
    <w:rsid w:val="005E631A"/>
    <w:rsid w:val="005E6F56"/>
    <w:rsid w:val="005F589A"/>
    <w:rsid w:val="005F78B6"/>
    <w:rsid w:val="00655A56"/>
    <w:rsid w:val="00692B0F"/>
    <w:rsid w:val="006A1A0E"/>
    <w:rsid w:val="006A52DF"/>
    <w:rsid w:val="00727993"/>
    <w:rsid w:val="00763259"/>
    <w:rsid w:val="007E1141"/>
    <w:rsid w:val="00806B3C"/>
    <w:rsid w:val="00823B6D"/>
    <w:rsid w:val="008552C2"/>
    <w:rsid w:val="008674D3"/>
    <w:rsid w:val="00971E9D"/>
    <w:rsid w:val="00985616"/>
    <w:rsid w:val="009F4F41"/>
    <w:rsid w:val="00A43F4E"/>
    <w:rsid w:val="00A756F5"/>
    <w:rsid w:val="00AA47AE"/>
    <w:rsid w:val="00AB451F"/>
    <w:rsid w:val="00AD63E4"/>
    <w:rsid w:val="00B205C7"/>
    <w:rsid w:val="00B224C8"/>
    <w:rsid w:val="00B5218C"/>
    <w:rsid w:val="00B53E53"/>
    <w:rsid w:val="00B64B21"/>
    <w:rsid w:val="00B67166"/>
    <w:rsid w:val="00B723F0"/>
    <w:rsid w:val="00B83D28"/>
    <w:rsid w:val="00BA3AD4"/>
    <w:rsid w:val="00BB2FAB"/>
    <w:rsid w:val="00BE1BB3"/>
    <w:rsid w:val="00C42379"/>
    <w:rsid w:val="00C5369F"/>
    <w:rsid w:val="00C66F21"/>
    <w:rsid w:val="00C8736B"/>
    <w:rsid w:val="00CB6728"/>
    <w:rsid w:val="00D30486"/>
    <w:rsid w:val="00D409B8"/>
    <w:rsid w:val="00D43291"/>
    <w:rsid w:val="00D467AD"/>
    <w:rsid w:val="00D62111"/>
    <w:rsid w:val="00D72073"/>
    <w:rsid w:val="00D73271"/>
    <w:rsid w:val="00D73E41"/>
    <w:rsid w:val="00DF0507"/>
    <w:rsid w:val="00E60856"/>
    <w:rsid w:val="00E61485"/>
    <w:rsid w:val="00E9267A"/>
    <w:rsid w:val="00EC07DC"/>
    <w:rsid w:val="00F561DD"/>
    <w:rsid w:val="00F74EF3"/>
    <w:rsid w:val="00F929C2"/>
    <w:rsid w:val="00F95D8A"/>
    <w:rsid w:val="00FB371B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styleId="Hyperlink">
    <w:name w:val="Hyperlink"/>
    <w:rsid w:val="00455593"/>
    <w:rPr>
      <w:color w:val="0000FF"/>
      <w:u w:val="single"/>
    </w:rPr>
  </w:style>
  <w:style w:type="character" w:styleId="Emphasis">
    <w:name w:val="Emphasis"/>
    <w:qFormat/>
    <w:rsid w:val="00985616"/>
    <w:rPr>
      <w:i/>
      <w:iCs/>
    </w:rPr>
  </w:style>
  <w:style w:type="character" w:styleId="Strong">
    <w:name w:val="Strong"/>
    <w:qFormat/>
    <w:rsid w:val="009856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bob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E20F2-C17B-43B3-BE4A-5E7B94F4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Jimbob</dc:creator>
  <cp:lastModifiedBy>bdenning</cp:lastModifiedBy>
  <cp:revision>6</cp:revision>
  <cp:lastPrinted>2015-02-04T18:47:00Z</cp:lastPrinted>
  <dcterms:created xsi:type="dcterms:W3CDTF">2016-01-19T19:35:00Z</dcterms:created>
  <dcterms:modified xsi:type="dcterms:W3CDTF">2016-01-19T19:49:00Z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